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8E0768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21D101FE17B84AE3A9FFADF34111514A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D0E53">
            <w:t>64 Arrowhead Lane</w:t>
          </w:r>
        </w:sdtContent>
      </w:sdt>
    </w:p>
    <w:sdt>
      <w:sdtPr>
        <w:alias w:val="Category"/>
        <w:tag w:val=""/>
        <w:id w:val="1543715586"/>
        <w:placeholder>
          <w:docPart w:val="81D2043DAB364A33895F54A9292DF10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3D0E53">
          <w:pPr>
            <w:pStyle w:val="ContactInfo"/>
          </w:pPr>
          <w:r>
            <w:t>Lewisburg, PA 17837</w:t>
          </w:r>
        </w:p>
      </w:sdtContent>
    </w:sdt>
    <w:p w:rsidR="005A41B2" w:rsidRDefault="008E0768" w:rsidP="005A41B2">
      <w:pPr>
        <w:pStyle w:val="ContactInfo"/>
      </w:pPr>
      <w:sdt>
        <w:sdtPr>
          <w:alias w:val="Telephone"/>
          <w:tag w:val="Telephone"/>
          <w:id w:val="599758962"/>
          <w:placeholder>
            <w:docPart w:val="83AC7EA4D69446B697C5B98B6DC4D2A2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D0E53">
            <w:t>570-428-5594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DC1AF8969BF24EF291D05ACE0D1CB5A3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3D0E53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ilgendavid.gmail.com</w:t>
          </w:r>
        </w:p>
      </w:sdtContent>
    </w:sdt>
    <w:p w:rsidR="002C42BC" w:rsidRDefault="008E0768">
      <w:pPr>
        <w:pStyle w:val="Name"/>
      </w:pPr>
      <w:sdt>
        <w:sdtPr>
          <w:alias w:val="Your Name"/>
          <w:tag w:val=""/>
          <w:id w:val="1197042864"/>
          <w:placeholder>
            <w:docPart w:val="69E5CB64AA394401A6A11BABBE6A9A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5571E">
            <w:t>David Ilgen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C5571E" w:rsidTr="00C5571E">
        <w:tc>
          <w:tcPr>
            <w:tcW w:w="1778" w:type="dxa"/>
          </w:tcPr>
          <w:p w:rsidR="00C5571E" w:rsidRDefault="00C5571E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C5571E" w:rsidRDefault="00C5571E"/>
        </w:tc>
        <w:tc>
          <w:tcPr>
            <w:tcW w:w="7830" w:type="dxa"/>
          </w:tcPr>
          <w:p w:rsidR="007A6BCF" w:rsidRDefault="00236CDD" w:rsidP="007A6BCF">
            <w:pPr>
              <w:pStyle w:val="ResumeText"/>
              <w:rPr>
                <w:rFonts w:ascii="Century" w:eastAsia="Century" w:hAnsi="Century" w:cs="Century"/>
                <w:color w:val="000000"/>
                <w:kern w:val="0"/>
                <w:lang w:eastAsia="en-US"/>
              </w:rPr>
            </w:pPr>
            <w:r>
              <w:t>Java</w:t>
            </w:r>
            <w:r w:rsidR="007A6BCF">
              <w:t xml:space="preserve">, </w:t>
            </w:r>
            <w:r>
              <w:t>Python</w:t>
            </w:r>
            <w:r w:rsidR="007A6BCF">
              <w:t xml:space="preserve">, </w:t>
            </w:r>
            <w:r>
              <w:t>Linux</w:t>
            </w:r>
            <w:r w:rsidR="007A6BCF">
              <w:t xml:space="preserve">, Windows, Android, </w:t>
            </w:r>
            <w:r>
              <w:t>Microsoft Office Suite (Word, Excel, PowerPoint, Access)</w:t>
            </w:r>
            <w:r w:rsidR="007A6BCF">
              <w:t xml:space="preserve">, </w:t>
            </w:r>
            <w:r>
              <w:t>Sales</w:t>
            </w:r>
            <w:r w:rsidR="007A6BCF">
              <w:t xml:space="preserve">, </w:t>
            </w:r>
            <w:r>
              <w:t>Customer Service</w:t>
            </w:r>
            <w:r w:rsidR="007A6BCF">
              <w:t xml:space="preserve">, </w:t>
            </w:r>
            <w:r>
              <w:t>Leadership</w:t>
            </w:r>
            <w:r w:rsidR="007A6BCF">
              <w:t>.</w:t>
            </w:r>
            <w:r w:rsidR="007A6BCF" w:rsidRPr="007A6BCF">
              <w:rPr>
                <w:rFonts w:ascii="Century" w:eastAsia="Century" w:hAnsi="Century" w:cs="Century"/>
                <w:color w:val="000000"/>
                <w:kern w:val="0"/>
                <w:lang w:eastAsia="en-US"/>
              </w:rPr>
              <w:t xml:space="preserve"> </w:t>
            </w:r>
          </w:p>
          <w:p w:rsidR="007A6BCF" w:rsidRPr="007A6BCF" w:rsidRDefault="007A6BCF" w:rsidP="007A6BCF">
            <w:pPr>
              <w:pStyle w:val="ResumeText"/>
            </w:pPr>
            <w:r w:rsidRPr="007A6BCF">
              <w:t>In Progress: Linux, Vi, Agile, Scrum, Software Version Control, Git, GitHub, Reactive Web Design, Bootstrap Web Framework, HTML, CSS, and Java.</w:t>
            </w:r>
          </w:p>
          <w:p w:rsidR="00236CDD" w:rsidRDefault="00236CDD" w:rsidP="007A6BCF">
            <w:pPr>
              <w:pStyle w:val="ResumeText"/>
            </w:pPr>
          </w:p>
          <w:p w:rsidR="007A6BCF" w:rsidRDefault="007A6BCF" w:rsidP="007A6BCF">
            <w:pPr>
              <w:pStyle w:val="ResumeText"/>
            </w:pPr>
          </w:p>
        </w:tc>
      </w:tr>
      <w:tr w:rsidR="00C5571E" w:rsidTr="00C5571E">
        <w:tc>
          <w:tcPr>
            <w:tcW w:w="1778" w:type="dxa"/>
          </w:tcPr>
          <w:p w:rsidR="00C5571E" w:rsidRDefault="00C5571E">
            <w:pPr>
              <w:pStyle w:val="Heading1"/>
            </w:pPr>
            <w:r>
              <w:t>Experience</w:t>
            </w:r>
          </w:p>
        </w:tc>
        <w:tc>
          <w:tcPr>
            <w:tcW w:w="472" w:type="dxa"/>
          </w:tcPr>
          <w:p w:rsidR="00C5571E" w:rsidRDefault="00C5571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532798876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369334312"/>
                  <w:placeholder>
                    <w:docPart w:val="ABB627EEB9DC41068E5F82BCD8417560"/>
                  </w:placeholder>
                  <w15:color w:val="C0C0C0"/>
                  <w15:repeatingSectionItem/>
                </w:sdtPr>
                <w:sdtEndPr/>
                <w:sdtContent>
                  <w:p w:rsidR="00C5571E" w:rsidRDefault="00C5571E">
                    <w:pPr>
                      <w:pStyle w:val="Heading2"/>
                    </w:pPr>
                    <w:r>
                      <w:t>office Assistant, North hall library</w:t>
                    </w:r>
                  </w:p>
                  <w:p w:rsidR="005A41B2" w:rsidRDefault="00C5571E">
                    <w:pPr>
                      <w:pStyle w:val="ResumeText"/>
                    </w:pPr>
                    <w:r>
                      <w:t xml:space="preserve">August 2011 </w:t>
                    </w:r>
                    <w:r w:rsidR="005A41B2">
                      <w:t>–</w:t>
                    </w:r>
                    <w:r>
                      <w:t xml:space="preserve"> current</w:t>
                    </w:r>
                  </w:p>
                  <w:p w:rsidR="00236CDD" w:rsidRDefault="005A41B2">
                    <w:r>
                      <w:t>Implemented and maintain filing system</w:t>
                    </w:r>
                    <w:r w:rsidR="001D2C9F">
                      <w:t xml:space="preserve"> and various work with spreadsheets/databases </w:t>
                    </w:r>
                  </w:p>
                  <w:p w:rsidR="00C5571E" w:rsidRDefault="001D2C9F">
                    <w:r>
                      <w:t>Student Worker of the Month – 5 times – most recently May 2015                                                  Student Worker of the Year – 2013-2014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27274655"/>
                  <w:placeholder>
                    <w:docPart w:val="ABB627EEB9DC41068E5F82BCD8417560"/>
                  </w:placeholder>
                  <w15:color w:val="C0C0C0"/>
                  <w15:repeatingSectionItem/>
                </w:sdtPr>
                <w:sdtEndPr/>
                <w:sdtContent>
                  <w:p w:rsidR="00C5571E" w:rsidRDefault="00C5571E">
                    <w:pPr>
                      <w:pStyle w:val="Heading2"/>
                    </w:pPr>
                    <w:r>
                      <w:t>Sales associate, radioshack</w:t>
                    </w:r>
                  </w:p>
                  <w:p w:rsidR="00C5571E" w:rsidRDefault="00C5571E">
                    <w:pPr>
                      <w:pStyle w:val="ResumeText"/>
                    </w:pPr>
                    <w:r>
                      <w:t>July 2012 – November 2014</w:t>
                    </w:r>
                  </w:p>
                  <w:p w:rsidR="00236CDD" w:rsidRDefault="001D2C9F" w:rsidP="001D2C9F">
                    <w:pPr>
                      <w:pStyle w:val="ResumeText"/>
                    </w:pPr>
                    <w:r>
                      <w:t>Direct sales – from greeting to checkout – of all products, with an emphasis of cellular devices; customer service</w:t>
                    </w:r>
                    <w:r w:rsidR="00236CDD">
                      <w:t xml:space="preserve"> </w:t>
                    </w:r>
                  </w:p>
                  <w:p w:rsidR="00236CDD" w:rsidRDefault="001D2C9F" w:rsidP="001D2C9F">
                    <w:pPr>
                      <w:pStyle w:val="ResumeText"/>
                    </w:pPr>
                    <w:r>
                      <w:t xml:space="preserve">        </w:t>
                    </w:r>
                  </w:p>
                  <w:p w:rsidR="00C5571E" w:rsidRDefault="001D2C9F" w:rsidP="001D2C9F">
                    <w:pPr>
                      <w:pStyle w:val="ResumeText"/>
                    </w:pPr>
                    <w:r>
                      <w:t>Elite 8 (Top 8% sales company wide) – 3 times – most recently June 2014</w:t>
                    </w:r>
                  </w:p>
                </w:sdtContent>
              </w:sdt>
            </w:sdtContent>
          </w:sdt>
        </w:tc>
      </w:tr>
      <w:tr w:rsidR="00C5571E" w:rsidTr="00C5571E">
        <w:tc>
          <w:tcPr>
            <w:tcW w:w="1778" w:type="dxa"/>
          </w:tcPr>
          <w:p w:rsidR="00C5571E" w:rsidRDefault="00C5571E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:rsidR="00C5571E" w:rsidRDefault="00C5571E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633536829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045981167"/>
                  <w:placeholder>
                    <w:docPart w:val="1DA4B31D24A5426C92036F0ACAB413BD"/>
                  </w:placeholder>
                  <w15:repeatingSectionItem/>
                </w:sdtPr>
                <w:sdtEndPr/>
                <w:sdtContent>
                  <w:p w:rsidR="00C5571E" w:rsidRDefault="00C5571E" w:rsidP="00C5571E">
                    <w:pPr>
                      <w:pStyle w:val="Heading2"/>
                    </w:pPr>
                    <w:r>
                      <w:t>Mansfield univeristy of pen</w:t>
                    </w:r>
                    <w:r w:rsidR="00B91206">
                      <w:t>nsylvania – Mansfield, PA – Bs.IS.Bs</w:t>
                    </w:r>
                    <w:r>
                      <w:t xml:space="preserve"> computer information </w:t>
                    </w:r>
                    <w:r w:rsidR="00B91206">
                      <w:t>Science: Information Systems</w:t>
                    </w:r>
                  </w:p>
                  <w:p w:rsidR="002D564B" w:rsidRPr="002D564B" w:rsidRDefault="002D564B" w:rsidP="002D564B">
                    <w:r>
                      <w:t>Expected Graduation: May 2016</w:t>
                    </w:r>
                  </w:p>
                  <w:p w:rsidR="00C5571E" w:rsidRDefault="00C5571E">
                    <w:r>
                      <w:t>GPA: 3.6</w:t>
                    </w:r>
                    <w:r w:rsidR="00236CDD">
                      <w:t xml:space="preserve"> on a 4.0 scale</w:t>
                    </w:r>
                  </w:p>
                </w:sdtContent>
              </w:sdt>
            </w:sdtContent>
          </w:sdt>
        </w:tc>
      </w:tr>
      <w:tr w:rsidR="00C5571E" w:rsidTr="00B91206">
        <w:trPr>
          <w:trHeight w:val="773"/>
        </w:trPr>
        <w:tc>
          <w:tcPr>
            <w:tcW w:w="1778" w:type="dxa"/>
          </w:tcPr>
          <w:p w:rsidR="00C5571E" w:rsidRDefault="00C5571E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C5571E" w:rsidRDefault="00C5571E"/>
        </w:tc>
        <w:tc>
          <w:tcPr>
            <w:tcW w:w="7830" w:type="dxa"/>
          </w:tcPr>
          <w:p w:rsidR="00C5571E" w:rsidRDefault="00C5571E" w:rsidP="00C5571E">
            <w:pPr>
              <w:pStyle w:val="ResumeText"/>
            </w:pPr>
            <w:r>
              <w:t>Mansfield Activities Council, President</w:t>
            </w:r>
          </w:p>
          <w:p w:rsidR="00C5571E" w:rsidRDefault="00C5571E" w:rsidP="00C5571E">
            <w:r>
              <w:t>2012 – current</w:t>
            </w:r>
          </w:p>
        </w:tc>
      </w:tr>
      <w:tr w:rsidR="00C5571E" w:rsidTr="00C5571E">
        <w:tc>
          <w:tcPr>
            <w:tcW w:w="1778" w:type="dxa"/>
          </w:tcPr>
          <w:p w:rsidR="00C5571E" w:rsidRDefault="007A6BCF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C5571E" w:rsidRDefault="007A6BCF">
            <w:r>
              <w:t xml:space="preserve"> </w:t>
            </w:r>
          </w:p>
        </w:tc>
        <w:tc>
          <w:tcPr>
            <w:tcW w:w="7830" w:type="dxa"/>
          </w:tcPr>
          <w:p w:rsidR="00C5571E" w:rsidRDefault="007A6BCF">
            <w:r>
              <w:t>Available upon request.</w:t>
            </w:r>
          </w:p>
        </w:tc>
      </w:tr>
    </w:tbl>
    <w:p w:rsidR="002C42BC" w:rsidRDefault="002C42BC" w:rsidP="00C5571E">
      <w:bookmarkStart w:id="0" w:name="_GoBack"/>
      <w:bookmarkEnd w:id="0"/>
    </w:p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768" w:rsidRDefault="008E0768">
      <w:pPr>
        <w:spacing w:before="0" w:after="0" w:line="240" w:lineRule="auto"/>
      </w:pPr>
      <w:r>
        <w:separator/>
      </w:r>
    </w:p>
  </w:endnote>
  <w:endnote w:type="continuationSeparator" w:id="0">
    <w:p w:rsidR="008E0768" w:rsidRDefault="008E07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5571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768" w:rsidRDefault="008E0768">
      <w:pPr>
        <w:spacing w:before="0" w:after="0" w:line="240" w:lineRule="auto"/>
      </w:pPr>
      <w:r>
        <w:separator/>
      </w:r>
    </w:p>
  </w:footnote>
  <w:footnote w:type="continuationSeparator" w:id="0">
    <w:p w:rsidR="008E0768" w:rsidRDefault="008E076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E3AF6"/>
    <w:multiLevelType w:val="hybridMultilevel"/>
    <w:tmpl w:val="9C4ECC8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181F46">
      <w:start w:val="1"/>
      <w:numFmt w:val="bullet"/>
      <w:lvlText w:val=""/>
      <w:lvlJc w:val="left"/>
      <w:pPr>
        <w:ind w:left="1080"/>
      </w:pPr>
      <w:rPr>
        <w:rFonts w:ascii="Wingdings" w:eastAsia="Wingdings" w:hAnsi="Wingdings" w:cs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E0A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2E233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2A5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DC983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4891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3AA5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DCB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22556B"/>
    <w:multiLevelType w:val="hybridMultilevel"/>
    <w:tmpl w:val="5D2E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71E"/>
    <w:rsid w:val="001D2C9F"/>
    <w:rsid w:val="00236CDD"/>
    <w:rsid w:val="002C42BC"/>
    <w:rsid w:val="002D564B"/>
    <w:rsid w:val="003D0E53"/>
    <w:rsid w:val="00414819"/>
    <w:rsid w:val="005A41B2"/>
    <w:rsid w:val="00753037"/>
    <w:rsid w:val="007A6BCF"/>
    <w:rsid w:val="008E0768"/>
    <w:rsid w:val="00B723A3"/>
    <w:rsid w:val="00B91206"/>
    <w:rsid w:val="00C5571E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E284B7-7EFE-48ED-8662-9DB73D2D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D101FE17B84AE3A9FFADF341115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CE295-7662-4CC1-89CA-FF14250FDFFE}"/>
      </w:docPartPr>
      <w:docPartBody>
        <w:p w:rsidR="00822B42" w:rsidRDefault="00AD7264">
          <w:pPr>
            <w:pStyle w:val="21D101FE17B84AE3A9FFADF34111514A"/>
          </w:pPr>
          <w:r>
            <w:t>[Street Address]</w:t>
          </w:r>
        </w:p>
      </w:docPartBody>
    </w:docPart>
    <w:docPart>
      <w:docPartPr>
        <w:name w:val="81D2043DAB364A33895F54A9292DF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24C6F-C464-445B-9FA9-D2BBCC05DF64}"/>
      </w:docPartPr>
      <w:docPartBody>
        <w:p w:rsidR="00822B42" w:rsidRDefault="00AD7264">
          <w:pPr>
            <w:pStyle w:val="81D2043DAB364A33895F54A9292DF103"/>
          </w:pPr>
          <w:r>
            <w:t>[City, ST ZIP Code]</w:t>
          </w:r>
        </w:p>
      </w:docPartBody>
    </w:docPart>
    <w:docPart>
      <w:docPartPr>
        <w:name w:val="83AC7EA4D69446B697C5B98B6DC4D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2F83C-3C36-4D21-B6D1-0385A8D45784}"/>
      </w:docPartPr>
      <w:docPartBody>
        <w:p w:rsidR="00822B42" w:rsidRDefault="00AD7264">
          <w:pPr>
            <w:pStyle w:val="83AC7EA4D69446B697C5B98B6DC4D2A2"/>
          </w:pPr>
          <w:r>
            <w:t>[Telephone]</w:t>
          </w:r>
        </w:p>
      </w:docPartBody>
    </w:docPart>
    <w:docPart>
      <w:docPartPr>
        <w:name w:val="DC1AF8969BF24EF291D05ACE0D1CB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3C9A7-DAD9-468A-9894-E6A4E1326AB1}"/>
      </w:docPartPr>
      <w:docPartBody>
        <w:p w:rsidR="00822B42" w:rsidRDefault="00AD7264">
          <w:pPr>
            <w:pStyle w:val="DC1AF8969BF24EF291D05ACE0D1CB5A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69E5CB64AA394401A6A11BABBE6A9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2EBA9-61C5-4D6A-8F16-12A44491F534}"/>
      </w:docPartPr>
      <w:docPartBody>
        <w:p w:rsidR="00822B42" w:rsidRDefault="00AD7264">
          <w:pPr>
            <w:pStyle w:val="69E5CB64AA394401A6A11BABBE6A9A84"/>
          </w:pPr>
          <w:r>
            <w:t>[Your Name]</w:t>
          </w:r>
        </w:p>
      </w:docPartBody>
    </w:docPart>
    <w:docPart>
      <w:docPartPr>
        <w:name w:val="ABB627EEB9DC41068E5F82BCD8417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72127-EBFE-475B-A4FF-B4DBD65F84E0}"/>
      </w:docPartPr>
      <w:docPartBody>
        <w:p w:rsidR="00822B42" w:rsidRDefault="00D61BA3" w:rsidP="00D61BA3">
          <w:pPr>
            <w:pStyle w:val="ABB627EEB9DC41068E5F82BCD841756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DA4B31D24A5426C92036F0ACAB41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F085C-2469-4214-9E36-9030B81C0868}"/>
      </w:docPartPr>
      <w:docPartBody>
        <w:p w:rsidR="00822B42" w:rsidRDefault="00D61BA3" w:rsidP="00D61BA3">
          <w:pPr>
            <w:pStyle w:val="1DA4B31D24A5426C92036F0ACAB413B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A3"/>
    <w:rsid w:val="002E2656"/>
    <w:rsid w:val="00822B42"/>
    <w:rsid w:val="00AD7264"/>
    <w:rsid w:val="00D6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D101FE17B84AE3A9FFADF34111514A">
    <w:name w:val="21D101FE17B84AE3A9FFADF34111514A"/>
  </w:style>
  <w:style w:type="paragraph" w:customStyle="1" w:styleId="81D2043DAB364A33895F54A9292DF103">
    <w:name w:val="81D2043DAB364A33895F54A9292DF103"/>
  </w:style>
  <w:style w:type="paragraph" w:customStyle="1" w:styleId="83AC7EA4D69446B697C5B98B6DC4D2A2">
    <w:name w:val="83AC7EA4D69446B697C5B98B6DC4D2A2"/>
  </w:style>
  <w:style w:type="paragraph" w:customStyle="1" w:styleId="0CF6E2F0922242EBB083031A1C04B664">
    <w:name w:val="0CF6E2F0922242EBB083031A1C04B664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DC1AF8969BF24EF291D05ACE0D1CB5A3">
    <w:name w:val="DC1AF8969BF24EF291D05ACE0D1CB5A3"/>
  </w:style>
  <w:style w:type="paragraph" w:customStyle="1" w:styleId="69E5CB64AA394401A6A11BABBE6A9A84">
    <w:name w:val="69E5CB64AA394401A6A11BABBE6A9A84"/>
  </w:style>
  <w:style w:type="paragraph" w:customStyle="1" w:styleId="5ABEAC12D9D44540907DCAF2CC40FBF9">
    <w:name w:val="5ABEAC12D9D44540907DCAF2CC40FBF9"/>
  </w:style>
  <w:style w:type="paragraph" w:customStyle="1" w:styleId="ResumeText">
    <w:name w:val="Resume Text"/>
    <w:basedOn w:val="Normal"/>
    <w:qFormat/>
    <w:rsid w:val="00D61BA3"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B97D5F5B73D4EA9A383E633DCF8C69B">
    <w:name w:val="FB97D5F5B73D4EA9A383E633DCF8C69B"/>
  </w:style>
  <w:style w:type="character" w:styleId="PlaceholderText">
    <w:name w:val="Placeholder Text"/>
    <w:basedOn w:val="DefaultParagraphFont"/>
    <w:uiPriority w:val="99"/>
    <w:semiHidden/>
    <w:rsid w:val="00D61BA3"/>
    <w:rPr>
      <w:color w:val="808080"/>
    </w:rPr>
  </w:style>
  <w:style w:type="paragraph" w:customStyle="1" w:styleId="625C3DAEF02C413587362A1440B6CF5E">
    <w:name w:val="625C3DAEF02C413587362A1440B6CF5E"/>
  </w:style>
  <w:style w:type="paragraph" w:customStyle="1" w:styleId="7B8716E6FA764C7A9DB97577B2C64D89">
    <w:name w:val="7B8716E6FA764C7A9DB97577B2C64D89"/>
  </w:style>
  <w:style w:type="paragraph" w:customStyle="1" w:styleId="5812159D001743B19134A3310103C74F">
    <w:name w:val="5812159D001743B19134A3310103C74F"/>
  </w:style>
  <w:style w:type="paragraph" w:customStyle="1" w:styleId="12DCCDDDB2B94360B23A0557E33BBABF">
    <w:name w:val="12DCCDDDB2B94360B23A0557E33BBABF"/>
  </w:style>
  <w:style w:type="paragraph" w:customStyle="1" w:styleId="1F75E336043F4F2DAAEC97854E8A3EF8">
    <w:name w:val="1F75E336043F4F2DAAEC97854E8A3EF8"/>
  </w:style>
  <w:style w:type="paragraph" w:customStyle="1" w:styleId="B0014864E0F24ED09AEF5C501AAF4E0A">
    <w:name w:val="B0014864E0F24ED09AEF5C501AAF4E0A"/>
  </w:style>
  <w:style w:type="paragraph" w:customStyle="1" w:styleId="F1CE743D9F36495C8543774BE3A78AC0">
    <w:name w:val="F1CE743D9F36495C8543774BE3A78AC0"/>
  </w:style>
  <w:style w:type="paragraph" w:customStyle="1" w:styleId="802372E3CD3244B2977D728E22011F8A">
    <w:name w:val="802372E3CD3244B2977D728E22011F8A"/>
  </w:style>
  <w:style w:type="paragraph" w:customStyle="1" w:styleId="D26AD58B87384ADC8B4899B4532401DB">
    <w:name w:val="D26AD58B87384ADC8B4899B4532401DB"/>
  </w:style>
  <w:style w:type="paragraph" w:customStyle="1" w:styleId="37D936769952452ABD89E943DDF9FA7E">
    <w:name w:val="37D936769952452ABD89E943DDF9FA7E"/>
  </w:style>
  <w:style w:type="paragraph" w:customStyle="1" w:styleId="835B3D2E2AC24F77BA8621F3B86521CA">
    <w:name w:val="835B3D2E2AC24F77BA8621F3B86521CA"/>
  </w:style>
  <w:style w:type="paragraph" w:customStyle="1" w:styleId="078F6B067A674FB899A617E6A546749A">
    <w:name w:val="078F6B067A674FB899A617E6A546749A"/>
    <w:rsid w:val="00D61BA3"/>
  </w:style>
  <w:style w:type="paragraph" w:customStyle="1" w:styleId="A284F02C208B46C98AF463D8DA89C976">
    <w:name w:val="A284F02C208B46C98AF463D8DA89C976"/>
    <w:rsid w:val="00D61BA3"/>
  </w:style>
  <w:style w:type="paragraph" w:customStyle="1" w:styleId="795B36FEAF3547619A038687AF55A6A5">
    <w:name w:val="795B36FEAF3547619A038687AF55A6A5"/>
    <w:rsid w:val="00D61BA3"/>
  </w:style>
  <w:style w:type="paragraph" w:customStyle="1" w:styleId="8D163BFED5EF4F57A136D7EF24607039">
    <w:name w:val="8D163BFED5EF4F57A136D7EF24607039"/>
    <w:rsid w:val="00D61BA3"/>
  </w:style>
  <w:style w:type="paragraph" w:customStyle="1" w:styleId="ABB627EEB9DC41068E5F82BCD8417560">
    <w:name w:val="ABB627EEB9DC41068E5F82BCD8417560"/>
    <w:rsid w:val="00D61BA3"/>
  </w:style>
  <w:style w:type="paragraph" w:customStyle="1" w:styleId="CD1592C1D0AF4700B89F988321CAB154">
    <w:name w:val="CD1592C1D0AF4700B89F988321CAB154"/>
    <w:rsid w:val="00D61BA3"/>
  </w:style>
  <w:style w:type="paragraph" w:customStyle="1" w:styleId="1DA4B31D24A5426C92036F0ACAB413BD">
    <w:name w:val="1DA4B31D24A5426C92036F0ACAB413BD"/>
    <w:rsid w:val="00D61B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64 Arrowhead Lane</CompanyAddress>
  <CompanyPhone>570-428-5594</CompanyPhone>
  <CompanyFax/>
  <CompanyEmail>ilgendavid.gmail.com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design).dotx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Ilgen</dc:creator>
  <cp:keywords/>
  <cp:lastModifiedBy>CSLAB</cp:lastModifiedBy>
  <cp:revision>2</cp:revision>
  <dcterms:created xsi:type="dcterms:W3CDTF">2015-09-21T14:17:00Z</dcterms:created>
  <dcterms:modified xsi:type="dcterms:W3CDTF">2015-09-21T14:17:00Z</dcterms:modified>
  <cp:category>Lewisburg, PA 17837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