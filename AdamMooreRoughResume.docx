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936" w:rsidRDefault="00FF6992">
      <w:pPr>
        <w:pStyle w:val="Title"/>
      </w:pPr>
      <w:r>
        <w:t>‍</w:t>
      </w:r>
      <w:sdt>
        <w:sdtPr>
          <w:alias w:val="Your Name"/>
          <w:tag w:val=""/>
          <w:id w:val="1246310863"/>
          <w:placeholder>
            <w:docPart w:val="93507ECC46CF4E1B9A7373C7C567173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A3F1B">
            <w:t>Adam Moore</w:t>
          </w:r>
        </w:sdtContent>
      </w:sdt>
    </w:p>
    <w:p w:rsidR="001C5936" w:rsidRDefault="00510A48">
      <w:sdt>
        <w:sdtPr>
          <w:alias w:val="Address"/>
          <w:tag w:val=""/>
          <w:id w:val="-593780209"/>
          <w:placeholder>
            <w:docPart w:val="44FB0424540A4BBBBD495C7F50FBF19C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FA3F1B">
            <w:t>123 Main Street Mansfield, PA 16933</w:t>
          </w:r>
        </w:sdtContent>
      </w:sdt>
      <w:r w:rsidR="00FF6992">
        <w:t> | </w:t>
      </w:r>
      <w:sdt>
        <w:sdtPr>
          <w:alias w:val="Telephone"/>
          <w:tag w:val=""/>
          <w:id w:val="-1416317146"/>
          <w:placeholder>
            <w:docPart w:val="851FBD3375F5444592A19D037E85E45C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FA3F1B">
            <w:t>717-258-1111</w:t>
          </w:r>
        </w:sdtContent>
      </w:sdt>
      <w:r w:rsidR="00FF6992">
        <w:t> | </w:t>
      </w:r>
      <w:sdt>
        <w:sdtPr>
          <w:alias w:val="Email"/>
          <w:tag w:val=""/>
          <w:id w:val="-391963670"/>
          <w:placeholder>
            <w:docPart w:val="82E860D17E704FBEB87F8605AD3E400F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FA3F1B">
            <w:t>moorea21@mansfield.edu</w:t>
          </w:r>
        </w:sdtContent>
      </w:sdt>
    </w:p>
    <w:p w:rsidR="001C5936" w:rsidRDefault="00FF6992">
      <w:pPr>
        <w:pStyle w:val="SectionHeading"/>
        <w:spacing w:before="720"/>
      </w:pPr>
      <w:r>
        <w:t>Objective</w:t>
      </w:r>
    </w:p>
    <w:p w:rsidR="001C5936" w:rsidRDefault="00FA3F1B">
      <w:pPr>
        <w:pStyle w:val="ListBullet"/>
      </w:pPr>
      <w:r>
        <w:t>A</w:t>
      </w:r>
      <w:r w:rsidR="00EA3E77">
        <w:t>n</w:t>
      </w:r>
      <w:r>
        <w:t xml:space="preserve"> entry level resume for an entry level position in your company.</w:t>
      </w:r>
    </w:p>
    <w:p w:rsidR="001C5936" w:rsidRDefault="00FF6992">
      <w:pPr>
        <w:pStyle w:val="SectionHeading"/>
      </w:pPr>
      <w:r>
        <w:t>Education</w:t>
      </w:r>
    </w:p>
    <w:p w:rsidR="001C5936" w:rsidRDefault="00FA3F1B">
      <w:pPr>
        <w:pStyle w:val="Subsection"/>
        <w:spacing w:before="100"/>
      </w:pPr>
      <w:r>
        <w:t>High School Diploma</w:t>
      </w:r>
      <w:r w:rsidR="00FF6992">
        <w:t> | </w:t>
      </w:r>
      <w:r>
        <w:t>June 2011</w:t>
      </w:r>
      <w:r w:rsidR="00FF6992">
        <w:t> | </w:t>
      </w:r>
      <w:r>
        <w:t>South middleton s.d.</w:t>
      </w:r>
    </w:p>
    <w:sdt>
      <w:sdtPr>
        <w:rPr>
          <w:b w:val="0"/>
          <w:bCs w:val="0"/>
          <w:caps w:val="0"/>
          <w:color w:val="404040" w:themeColor="text1" w:themeTint="BF"/>
        </w:rPr>
        <w:id w:val="-1106653387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514004892"/>
            <w:placeholder>
              <w:docPart w:val="80FA7DEEAD12464E99C727605DDF6B68"/>
            </w:placeholder>
            <w15:repeatingSectionItem/>
          </w:sdtPr>
          <w:sdtEndPr/>
          <w:sdtContent>
            <w:p w:rsidR="001C5936" w:rsidRDefault="00FA3F1B">
              <w:pPr>
                <w:pStyle w:val="Subsection"/>
              </w:pPr>
              <w:r>
                <w:t>B.s. Computer information systems</w:t>
              </w:r>
              <w:r w:rsidR="00FF6992">
                <w:t> | </w:t>
              </w:r>
              <w:r>
                <w:t>may 2016</w:t>
              </w:r>
              <w:r w:rsidR="00FF6992">
                <w:t> | </w:t>
              </w:r>
              <w:r>
                <w:t>mansfield university</w:t>
              </w:r>
            </w:p>
            <w:p w:rsidR="001C5936" w:rsidRDefault="00FF6992">
              <w:pPr>
                <w:pStyle w:val="ListBullet"/>
              </w:pPr>
              <w:r>
                <w:t xml:space="preserve">Major: </w:t>
              </w:r>
              <w:r w:rsidR="006F2230">
                <w:t xml:space="preserve">BS.IS.BS. </w:t>
              </w:r>
              <w:r w:rsidR="00FA3F1B">
                <w:t>Computer Information Systems</w:t>
              </w:r>
              <w:r w:rsidR="006F2230">
                <w:t>: Information Systems</w:t>
              </w:r>
            </w:p>
            <w:p w:rsidR="001C5936" w:rsidRDefault="00FF6992">
              <w:pPr>
                <w:pStyle w:val="ListBullet"/>
              </w:pPr>
              <w:r>
                <w:t>Related co</w:t>
              </w:r>
              <w:r w:rsidR="00FA3F1B">
                <w:t xml:space="preserve">ursework: Programming, Networking. </w:t>
              </w:r>
            </w:p>
          </w:sdtContent>
        </w:sdt>
      </w:sdtContent>
    </w:sdt>
    <w:p w:rsidR="001C5936" w:rsidRDefault="00FF6992">
      <w:pPr>
        <w:pStyle w:val="SectionHeading"/>
      </w:pPr>
      <w:r>
        <w:t>Skills &amp; Abilities</w:t>
      </w:r>
    </w:p>
    <w:p w:rsidR="001C5936" w:rsidRDefault="005F4B4E">
      <w:pPr>
        <w:pStyle w:val="Subsection"/>
        <w:spacing w:before="100"/>
      </w:pPr>
      <w:r>
        <w:t>Computer</w:t>
      </w:r>
    </w:p>
    <w:p w:rsidR="001C5936" w:rsidRDefault="00FA3F1B">
      <w:pPr>
        <w:pStyle w:val="ListBullet"/>
      </w:pPr>
      <w:r>
        <w:t>I have had several years of Java programming experience, a</w:t>
      </w:r>
      <w:r w:rsidR="005F4B4E">
        <w:t>s well as, Linux, C++, Python, and HTML5</w:t>
      </w:r>
    </w:p>
    <w:p w:rsidR="005F4B4E" w:rsidRDefault="005F4B4E" w:rsidP="005F4B4E">
      <w:pPr>
        <w:pStyle w:val="ListBullet"/>
      </w:pPr>
      <w:r>
        <w:t>Various Operating System Knowledge, Windows 7,8,10, and Mac OS</w:t>
      </w:r>
    </w:p>
    <w:p w:rsidR="006F2230" w:rsidRDefault="006F2230" w:rsidP="006F2230">
      <w:pPr>
        <w:pStyle w:val="ListBullet"/>
      </w:pPr>
      <w:r>
        <w:t>In Progress: Li</w:t>
      </w:r>
      <w:r w:rsidRPr="00CD5EF7">
        <w:t xml:space="preserve">nux, </w:t>
      </w:r>
      <w:proofErr w:type="gramStart"/>
      <w:r w:rsidRPr="00CD5EF7">
        <w:t>Vi</w:t>
      </w:r>
      <w:proofErr w:type="gramEnd"/>
      <w:r w:rsidRPr="00CD5EF7">
        <w:t xml:space="preserve">, Agile, Scrum, Software Version Control, </w:t>
      </w:r>
      <w:proofErr w:type="spellStart"/>
      <w:r w:rsidRPr="00CD5EF7">
        <w:t>Git</w:t>
      </w:r>
      <w:proofErr w:type="spellEnd"/>
      <w:r w:rsidRPr="00CD5EF7">
        <w:t>, GitHub, Reactive Web Design, Bootstrap Web Framework, HTML, CSS, and Java.</w:t>
      </w:r>
    </w:p>
    <w:p w:rsidR="001C5936" w:rsidRDefault="00FA3F1B">
      <w:pPr>
        <w:pStyle w:val="Subsection"/>
      </w:pPr>
      <w:r>
        <w:t>Netowrking</w:t>
      </w:r>
    </w:p>
    <w:p w:rsidR="001C5936" w:rsidRDefault="00FA3F1B" w:rsidP="00FA3F1B">
      <w:pPr>
        <w:pStyle w:val="ListBullet"/>
      </w:pPr>
      <w:r>
        <w:t xml:space="preserve">I have worked closely with Campus Technologies on making our new network a reality. </w:t>
      </w:r>
    </w:p>
    <w:p w:rsidR="001C5936" w:rsidRDefault="00AC7BD1">
      <w:pPr>
        <w:pStyle w:val="Subsection"/>
      </w:pPr>
      <w:r>
        <w:t>Team work</w:t>
      </w:r>
    </w:p>
    <w:p w:rsidR="001C5936" w:rsidRDefault="00FA3F1B">
      <w:pPr>
        <w:pStyle w:val="ListBullet"/>
      </w:pPr>
      <w:r>
        <w:t xml:space="preserve">Communication is key to teamwork. </w:t>
      </w:r>
    </w:p>
    <w:p w:rsidR="00FA3F1B" w:rsidRDefault="00FA3F1B">
      <w:pPr>
        <w:pStyle w:val="ListBullet"/>
      </w:pPr>
      <w:r>
        <w:t>Have no trouble communicating through email or face to face</w:t>
      </w:r>
    </w:p>
    <w:p w:rsidR="00AC7BD1" w:rsidRDefault="00AC7BD1">
      <w:pPr>
        <w:pStyle w:val="ListBullet"/>
      </w:pPr>
      <w:r>
        <w:t>SCRUM/Agile Teams</w:t>
      </w:r>
    </w:p>
    <w:p w:rsidR="001C5936" w:rsidRDefault="00FF6992">
      <w:pPr>
        <w:pStyle w:val="Subsection"/>
      </w:pPr>
      <w:r>
        <w:t>Leadership</w:t>
      </w:r>
      <w:r w:rsidR="00FA3F1B">
        <w:t xml:space="preserve"> / Organizations </w:t>
      </w:r>
    </w:p>
    <w:p w:rsidR="001C5936" w:rsidRDefault="00FA3F1B">
      <w:pPr>
        <w:pStyle w:val="ListBullet"/>
      </w:pPr>
      <w:r>
        <w:t>Habitat for Humanity</w:t>
      </w:r>
    </w:p>
    <w:p w:rsidR="00FA3F1B" w:rsidRDefault="00FA3F1B">
      <w:pPr>
        <w:pStyle w:val="ListBullet"/>
      </w:pPr>
      <w:r>
        <w:t>Ronald McDonald House Fundraisers</w:t>
      </w:r>
    </w:p>
    <w:p w:rsidR="00FA3F1B" w:rsidRDefault="00EA3E77">
      <w:pPr>
        <w:pStyle w:val="ListBullet"/>
      </w:pPr>
      <w:r>
        <w:t xml:space="preserve">Benefit for Janet Weis Children’s Hospital </w:t>
      </w:r>
    </w:p>
    <w:p w:rsidR="001C5936" w:rsidRDefault="00FF6992">
      <w:pPr>
        <w:pStyle w:val="SectionHeading"/>
      </w:pPr>
      <w:r>
        <w:t>Experience</w:t>
      </w:r>
    </w:p>
    <w:p w:rsidR="001C5936" w:rsidRDefault="00EA3E77">
      <w:pPr>
        <w:pStyle w:val="Subsection"/>
        <w:spacing w:before="100"/>
      </w:pPr>
      <w:r>
        <w:t> Student tech intern</w:t>
      </w:r>
      <w:r w:rsidR="00FF6992">
        <w:t> </w:t>
      </w:r>
      <w:r>
        <w:t>Mansfield university</w:t>
      </w:r>
      <w:r w:rsidR="00FF6992">
        <w:t> | </w:t>
      </w:r>
      <w:r>
        <w:t>october 2014 - current</w:t>
      </w:r>
    </w:p>
    <w:p w:rsidR="001C5936" w:rsidRDefault="00EA3E77">
      <w:pPr>
        <w:pStyle w:val="ListBullet"/>
      </w:pPr>
      <w:r>
        <w:t>Campus Help Desk</w:t>
      </w:r>
    </w:p>
    <w:p w:rsidR="00EA3E77" w:rsidRDefault="00EA3E77">
      <w:pPr>
        <w:pStyle w:val="ListBullet"/>
      </w:pPr>
      <w:r>
        <w:t>Assist Technicians with various tasks</w:t>
      </w:r>
    </w:p>
    <w:p w:rsidR="006F2230" w:rsidRDefault="006F2230" w:rsidP="006F2230">
      <w:pPr>
        <w:pStyle w:val="ListBullet"/>
        <w:numPr>
          <w:ilvl w:val="0"/>
          <w:numId w:val="0"/>
        </w:numPr>
        <w:ind w:left="144" w:hanging="144"/>
      </w:pPr>
    </w:p>
    <w:p w:rsidR="006F2230" w:rsidRDefault="006F2230" w:rsidP="006F2230">
      <w:pPr>
        <w:pStyle w:val="Subsection"/>
      </w:pPr>
    </w:p>
    <w:p w:rsidR="006F2230" w:rsidRDefault="006F2230" w:rsidP="006F2230">
      <w:pPr>
        <w:pStyle w:val="SectionHeading"/>
      </w:pPr>
      <w:r>
        <w:lastRenderedPageBreak/>
        <w:t>References</w:t>
      </w:r>
    </w:p>
    <w:p w:rsidR="006F2230" w:rsidRDefault="006F2230" w:rsidP="006F2230">
      <w:pPr>
        <w:pStyle w:val="ListBullet"/>
      </w:pPr>
      <w:r>
        <w:t>Available</w:t>
      </w:r>
      <w:bookmarkStart w:id="0" w:name="_GoBack"/>
      <w:bookmarkEnd w:id="0"/>
      <w:r>
        <w:t xml:space="preserve"> upon request.</w:t>
      </w:r>
    </w:p>
    <w:p w:rsidR="006F2230" w:rsidRDefault="006F2230" w:rsidP="006F2230">
      <w:pPr>
        <w:pStyle w:val="ListBullet"/>
        <w:numPr>
          <w:ilvl w:val="0"/>
          <w:numId w:val="0"/>
        </w:numPr>
        <w:ind w:left="144" w:hanging="144"/>
      </w:pPr>
    </w:p>
    <w:p w:rsidR="00EA3E77" w:rsidRDefault="00EA3E77" w:rsidP="006F2230">
      <w:pPr>
        <w:pStyle w:val="ListBullet"/>
        <w:numPr>
          <w:ilvl w:val="0"/>
          <w:numId w:val="0"/>
        </w:numPr>
      </w:pPr>
    </w:p>
    <w:p w:rsidR="001C5936" w:rsidRDefault="001C5936" w:rsidP="00EA3E77">
      <w:pPr>
        <w:pStyle w:val="Subsection"/>
      </w:pPr>
    </w:p>
    <w:sectPr w:rsidR="001C5936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A48" w:rsidRDefault="00510A48">
      <w:pPr>
        <w:spacing w:after="0"/>
      </w:pPr>
      <w:r>
        <w:separator/>
      </w:r>
    </w:p>
  </w:endnote>
  <w:endnote w:type="continuationSeparator" w:id="0">
    <w:p w:rsidR="00510A48" w:rsidRDefault="00510A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936" w:rsidRDefault="00FF699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F223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A48" w:rsidRDefault="00510A48">
      <w:pPr>
        <w:spacing w:after="0"/>
      </w:pPr>
      <w:r>
        <w:separator/>
      </w:r>
    </w:p>
  </w:footnote>
  <w:footnote w:type="continuationSeparator" w:id="0">
    <w:p w:rsidR="00510A48" w:rsidRDefault="00510A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6FE3AF6"/>
    <w:multiLevelType w:val="hybridMultilevel"/>
    <w:tmpl w:val="9C4ECC8E"/>
    <w:lvl w:ilvl="0" w:tplc="04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181F46">
      <w:start w:val="1"/>
      <w:numFmt w:val="bullet"/>
      <w:lvlText w:val=""/>
      <w:lvlJc w:val="left"/>
      <w:pPr>
        <w:ind w:left="108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6E0A2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2E233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2A50C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DC983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48913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3AA51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DCB47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F1B"/>
    <w:rsid w:val="00102C23"/>
    <w:rsid w:val="001C5936"/>
    <w:rsid w:val="001E4A35"/>
    <w:rsid w:val="00510A48"/>
    <w:rsid w:val="005F4B4E"/>
    <w:rsid w:val="006F2230"/>
    <w:rsid w:val="00A47961"/>
    <w:rsid w:val="00AC7BD1"/>
    <w:rsid w:val="00C4616D"/>
    <w:rsid w:val="00EA3E77"/>
    <w:rsid w:val="00FA3F1B"/>
    <w:rsid w:val="00FF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42579-B9D9-4103-8A99-9BBF5761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507ECC46CF4E1B9A7373C7C5671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A57DD-C68D-4869-B073-7D254C10E672}"/>
      </w:docPartPr>
      <w:docPartBody>
        <w:p w:rsidR="003057BE" w:rsidRDefault="00C10D3A">
          <w:pPr>
            <w:pStyle w:val="93507ECC46CF4E1B9A7373C7C5671733"/>
          </w:pPr>
          <w:r>
            <w:t>[Your Name]</w:t>
          </w:r>
        </w:p>
      </w:docPartBody>
    </w:docPart>
    <w:docPart>
      <w:docPartPr>
        <w:name w:val="44FB0424540A4BBBBD495C7F50FBF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A9A8E-AC1B-4B48-A5F3-7210679FBBF0}"/>
      </w:docPartPr>
      <w:docPartBody>
        <w:p w:rsidR="003057BE" w:rsidRDefault="00C10D3A">
          <w:pPr>
            <w:pStyle w:val="44FB0424540A4BBBBD495C7F50FBF19C"/>
          </w:pPr>
          <w:r>
            <w:t>[Address, City, ST  ZIP Code]</w:t>
          </w:r>
        </w:p>
      </w:docPartBody>
    </w:docPart>
    <w:docPart>
      <w:docPartPr>
        <w:name w:val="851FBD3375F5444592A19D037E85E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4A29A-605E-499D-89C8-B462BBDF417E}"/>
      </w:docPartPr>
      <w:docPartBody>
        <w:p w:rsidR="003057BE" w:rsidRDefault="00C10D3A">
          <w:pPr>
            <w:pStyle w:val="851FBD3375F5444592A19D037E85E45C"/>
          </w:pPr>
          <w:r>
            <w:t>[Telephone]</w:t>
          </w:r>
        </w:p>
      </w:docPartBody>
    </w:docPart>
    <w:docPart>
      <w:docPartPr>
        <w:name w:val="82E860D17E704FBEB87F8605AD3E4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81708-C0F2-43AC-8B75-AEDE4CDC8C5F}"/>
      </w:docPartPr>
      <w:docPartBody>
        <w:p w:rsidR="003057BE" w:rsidRDefault="00C10D3A">
          <w:pPr>
            <w:pStyle w:val="82E860D17E704FBEB87F8605AD3E400F"/>
          </w:pPr>
          <w:r>
            <w:t>[Email]</w:t>
          </w:r>
        </w:p>
      </w:docPartBody>
    </w:docPart>
    <w:docPart>
      <w:docPartPr>
        <w:name w:val="80FA7DEEAD12464E99C727605DDF6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FB22C-F621-4A4F-9800-B4506C81D908}"/>
      </w:docPartPr>
      <w:docPartBody>
        <w:p w:rsidR="003057BE" w:rsidRDefault="00C10D3A">
          <w:pPr>
            <w:pStyle w:val="80FA7DEEAD12464E99C727605DDF6B6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7BE"/>
    <w:rsid w:val="00167DA9"/>
    <w:rsid w:val="003057BE"/>
    <w:rsid w:val="007A0F1E"/>
    <w:rsid w:val="00C1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507ECC46CF4E1B9A7373C7C5671733">
    <w:name w:val="93507ECC46CF4E1B9A7373C7C5671733"/>
  </w:style>
  <w:style w:type="paragraph" w:customStyle="1" w:styleId="44FB0424540A4BBBBD495C7F50FBF19C">
    <w:name w:val="44FB0424540A4BBBBD495C7F50FBF19C"/>
  </w:style>
  <w:style w:type="paragraph" w:customStyle="1" w:styleId="851FBD3375F5444592A19D037E85E45C">
    <w:name w:val="851FBD3375F5444592A19D037E85E45C"/>
  </w:style>
  <w:style w:type="paragraph" w:customStyle="1" w:styleId="82E860D17E704FBEB87F8605AD3E400F">
    <w:name w:val="82E860D17E704FBEB87F8605AD3E400F"/>
  </w:style>
  <w:style w:type="paragraph" w:customStyle="1" w:styleId="47B8A8A2BEE943DF8F0E5E51D7ED4259">
    <w:name w:val="47B8A8A2BEE943DF8F0E5E51D7ED4259"/>
  </w:style>
  <w:style w:type="paragraph" w:customStyle="1" w:styleId="7648ED2F852546B1868E000D9B37B3FD">
    <w:name w:val="7648ED2F852546B1868E000D9B37B3FD"/>
  </w:style>
  <w:style w:type="paragraph" w:customStyle="1" w:styleId="B5449AB3637046A6BAD9C874177F3CAA">
    <w:name w:val="B5449AB3637046A6BAD9C874177F3CAA"/>
  </w:style>
  <w:style w:type="paragraph" w:customStyle="1" w:styleId="EEB1E5B19AAD40D3865BC754DDCDECC3">
    <w:name w:val="EEB1E5B19AAD40D3865BC754DDCDECC3"/>
  </w:style>
  <w:style w:type="paragraph" w:customStyle="1" w:styleId="30998682B8AB42508D66129211BB1A76">
    <w:name w:val="30998682B8AB42508D66129211BB1A7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0FA7DEEAD12464E99C727605DDF6B68">
    <w:name w:val="80FA7DEEAD12464E99C727605DDF6B68"/>
  </w:style>
  <w:style w:type="paragraph" w:customStyle="1" w:styleId="E7F15C4D0DB646E489B53389750C1852">
    <w:name w:val="E7F15C4D0DB646E489B53389750C1852"/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C8A7C1573CFF4F94980D8597397A2F53">
    <w:name w:val="C8A7C1573CFF4F94980D8597397A2F53"/>
  </w:style>
  <w:style w:type="paragraph" w:customStyle="1" w:styleId="B112203E00DC4057A3621B283AF70EB6">
    <w:name w:val="B112203E00DC4057A3621B283AF70EB6"/>
  </w:style>
  <w:style w:type="paragraph" w:customStyle="1" w:styleId="7BD31F8AC0A346E0886AD02518D29C77">
    <w:name w:val="7BD31F8AC0A346E0886AD02518D29C77"/>
  </w:style>
  <w:style w:type="paragraph" w:customStyle="1" w:styleId="71C588D160374F329192DC6458C55ED2">
    <w:name w:val="71C588D160374F329192DC6458C55ED2"/>
  </w:style>
  <w:style w:type="paragraph" w:customStyle="1" w:styleId="EEB49A03F8F6420598810603ABBA9DB0">
    <w:name w:val="EEB49A03F8F6420598810603ABBA9DB0"/>
  </w:style>
  <w:style w:type="paragraph" w:customStyle="1" w:styleId="C5467553C40543B99173A4F8258B80BB">
    <w:name w:val="C5467553C40543B99173A4F8258B80BB"/>
  </w:style>
  <w:style w:type="paragraph" w:customStyle="1" w:styleId="63BCD6C0A65C4448BC25AA7F2D1BDA5C">
    <w:name w:val="63BCD6C0A65C4448BC25AA7F2D1BDA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123 Main Street Mansfield, PA 16933</CompanyAddress>
  <CompanyPhone>717-258-1111</CompanyPhone>
  <CompanyFax/>
  <CompanyEmail>moorea21@mansfield.edu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1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 Moore</dc:creator>
  <cp:keywords/>
  <cp:lastModifiedBy>CSLAB</cp:lastModifiedBy>
  <cp:revision>2</cp:revision>
  <dcterms:created xsi:type="dcterms:W3CDTF">2015-09-21T14:08:00Z</dcterms:created>
  <dcterms:modified xsi:type="dcterms:W3CDTF">2015-09-21T14:08:00Z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